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5D111CC" w14:textId="77777777" w:rsidTr="00215A5A">
        <w:trPr>
          <w:trHeight w:hRule="exact" w:val="234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46FF3CD" w14:textId="77777777" w:rsidR="00692703" w:rsidRPr="00CF1A49" w:rsidRDefault="000E522B" w:rsidP="00913946">
            <w:pPr>
              <w:pStyle w:val="Title"/>
            </w:pPr>
            <w:bookmarkStart w:id="0" w:name="_GoBack"/>
            <w:r>
              <w:t>BIJAYA KUMAR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aNGAJALA</w:t>
            </w:r>
          </w:p>
          <w:p w14:paraId="02D57E0C" w14:textId="2F9A759E" w:rsidR="00215A5A" w:rsidRDefault="000E522B" w:rsidP="00913946">
            <w:pPr>
              <w:pStyle w:val="ContactInfo"/>
              <w:contextualSpacing w:val="0"/>
              <w:rPr>
                <w:rStyle w:val="normaltextrun"/>
                <w:rFonts w:ascii="Calibri" w:hAnsi="Calibri" w:cs="Calibri"/>
                <w:color w:val="595959"/>
              </w:rPr>
            </w:pPr>
            <w:r>
              <w:rPr>
                <w:rStyle w:val="normaltextrun"/>
                <w:rFonts w:ascii="Calibri" w:hAnsi="Calibri" w:cs="Calibri"/>
                <w:color w:val="595959"/>
              </w:rPr>
              <w:t>3396 Harts Field Way E </w:t>
            </w:r>
            <w:r>
              <w:rPr>
                <w:rStyle w:val="spellingerror"/>
                <w:rFonts w:ascii="Calibri" w:hAnsi="Calibri" w:cs="Calibri"/>
                <w:color w:val="595959"/>
              </w:rPr>
              <w:t>Mobile</w:t>
            </w:r>
            <w:r>
              <w:rPr>
                <w:rStyle w:val="normaltextrun"/>
                <w:rFonts w:ascii="Calibri" w:hAnsi="Calibri" w:cs="Calibri"/>
                <w:color w:val="595959"/>
              </w:rPr>
              <w:t> AL 36695 · Phone 334 5494920</w:t>
            </w:r>
          </w:p>
          <w:p w14:paraId="539F0AEF" w14:textId="2AA80118" w:rsidR="00281FEA" w:rsidRDefault="00EB7086" w:rsidP="00913946">
            <w:pPr>
              <w:pStyle w:val="ContactInfo"/>
              <w:contextualSpacing w:val="0"/>
              <w:rPr>
                <w:rStyle w:val="Hyperlink"/>
              </w:rPr>
            </w:pPr>
            <w:r>
              <w:rPr>
                <w:rStyle w:val="normaltextrun"/>
                <w:color w:val="595959"/>
              </w:rPr>
              <w:t xml:space="preserve">Email: </w:t>
            </w:r>
            <w:hyperlink r:id="rId7" w:history="1">
              <w:r w:rsidR="00E51D9D" w:rsidRPr="0055556B">
                <w:rPr>
                  <w:rStyle w:val="Hyperlink"/>
                </w:rPr>
                <w:t>bangajala123@gmail.com</w:t>
              </w:r>
            </w:hyperlink>
          </w:p>
          <w:p w14:paraId="0A3ECF57" w14:textId="00D96A8F" w:rsidR="00B30FEC" w:rsidRDefault="00B30FEC" w:rsidP="00913946">
            <w:pPr>
              <w:pStyle w:val="ContactInfo"/>
              <w:contextualSpacing w:val="0"/>
              <w:rPr>
                <w:rStyle w:val="normaltextrun"/>
                <w:b/>
                <w:bCs/>
                <w:color w:val="595959"/>
              </w:rPr>
            </w:pPr>
            <w:hyperlink r:id="rId8" w:history="1">
              <w:r w:rsidRPr="0056131B">
                <w:rPr>
                  <w:rStyle w:val="Hyperlink"/>
                  <w:b/>
                  <w:bCs/>
                </w:rPr>
                <w:t>https://www.linkedin.com/in/vijaykumar-angajala-2477534b/</w:t>
              </w:r>
            </w:hyperlink>
          </w:p>
          <w:p w14:paraId="2FD9A573" w14:textId="77777777" w:rsidR="00B30FEC" w:rsidRDefault="00B30FEC" w:rsidP="00913946">
            <w:pPr>
              <w:pStyle w:val="ContactInfo"/>
              <w:contextualSpacing w:val="0"/>
              <w:rPr>
                <w:rStyle w:val="normaltextrun"/>
                <w:b/>
                <w:bCs/>
                <w:color w:val="595959"/>
              </w:rPr>
            </w:pPr>
          </w:p>
          <w:p w14:paraId="39D37918" w14:textId="77777777" w:rsidR="00B30FEC" w:rsidRDefault="00B30FEC" w:rsidP="00913946">
            <w:pPr>
              <w:pStyle w:val="ContactInfo"/>
              <w:contextualSpacing w:val="0"/>
              <w:rPr>
                <w:rStyle w:val="normaltextrun"/>
                <w:b/>
                <w:bCs/>
                <w:color w:val="595959"/>
              </w:rPr>
            </w:pPr>
          </w:p>
          <w:p w14:paraId="5F487906" w14:textId="77777777" w:rsidR="00B30FEC" w:rsidRPr="00B30FEC" w:rsidRDefault="00B30FEC" w:rsidP="00913946">
            <w:pPr>
              <w:pStyle w:val="ContactInfo"/>
              <w:contextualSpacing w:val="0"/>
              <w:rPr>
                <w:rStyle w:val="normaltextrun"/>
                <w:b/>
                <w:bCs/>
                <w:color w:val="595959"/>
              </w:rPr>
            </w:pPr>
          </w:p>
          <w:p w14:paraId="3F6D733B" w14:textId="77777777" w:rsidR="004E6ACF" w:rsidRDefault="004E6ACF" w:rsidP="00913946">
            <w:pPr>
              <w:pStyle w:val="ContactInfo"/>
              <w:contextualSpacing w:val="0"/>
              <w:rPr>
                <w:rStyle w:val="normaltextrun"/>
                <w:color w:val="595959"/>
              </w:rPr>
            </w:pPr>
          </w:p>
          <w:p w14:paraId="77839E1A" w14:textId="77777777" w:rsidR="00E51D9D" w:rsidRDefault="00E51D9D" w:rsidP="00913946">
            <w:pPr>
              <w:pStyle w:val="ContactInfo"/>
              <w:contextualSpacing w:val="0"/>
              <w:rPr>
                <w:rStyle w:val="normaltextrun"/>
                <w:color w:val="595959"/>
              </w:rPr>
            </w:pPr>
          </w:p>
          <w:p w14:paraId="50266A36" w14:textId="77777777" w:rsidR="00EB7086" w:rsidRDefault="00EB7086" w:rsidP="00913946">
            <w:pPr>
              <w:pStyle w:val="ContactInfo"/>
              <w:contextualSpacing w:val="0"/>
              <w:rPr>
                <w:rStyle w:val="eop"/>
                <w:rFonts w:ascii="Calibri" w:hAnsi="Calibri" w:cs="Calibri"/>
              </w:rPr>
            </w:pPr>
          </w:p>
          <w:p w14:paraId="081D5A39" w14:textId="77777777" w:rsidR="00005432" w:rsidRDefault="00005432" w:rsidP="00913946">
            <w:pPr>
              <w:pStyle w:val="ContactInfo"/>
              <w:contextualSpacing w:val="0"/>
              <w:rPr>
                <w:rStyle w:val="eop"/>
                <w:rFonts w:ascii="Calibri" w:hAnsi="Calibri" w:cs="Calibri"/>
              </w:rPr>
            </w:pPr>
          </w:p>
          <w:p w14:paraId="55E8A5D6" w14:textId="298C34E2" w:rsidR="00692703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</w:p>
          <w:p w14:paraId="59EBA40D" w14:textId="77777777" w:rsidR="00215A5A" w:rsidRPr="00CF1A49" w:rsidRDefault="00215A5A" w:rsidP="00913946">
            <w:pPr>
              <w:pStyle w:val="ContactInfo"/>
              <w:contextualSpacing w:val="0"/>
            </w:pPr>
          </w:p>
          <w:p w14:paraId="592EDC94" w14:textId="77777777" w:rsidR="00692703" w:rsidRPr="00CF1A49" w:rsidRDefault="00206B4D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60495CBECB3E4F13AF275AE49D9E432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8421CC65F05465290E9D8609673960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AD1C1F5AD0664E86AA16F3A5235E730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D25995179FF4BD8ACB53A83932F20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58DA9586ACA140EEB6F21413BB8C3EF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7B3AF295" w14:textId="77777777" w:rsidTr="00692703">
        <w:tc>
          <w:tcPr>
            <w:tcW w:w="9360" w:type="dxa"/>
            <w:tcMar>
              <w:top w:w="432" w:type="dxa"/>
            </w:tcMar>
          </w:tcPr>
          <w:p w14:paraId="70A4BEDC" w14:textId="54302F12" w:rsidR="001755A8" w:rsidRPr="00CF1A49" w:rsidRDefault="00215A5A" w:rsidP="00913946">
            <w:pPr>
              <w:contextualSpacing w:val="0"/>
            </w:pPr>
            <w:r>
              <w:t xml:space="preserve">IT professional with two years of experience in the technical analysis as Data Analyst and software implementation support. Seeking to use my proven database analysis, problem solving and communication skills in a challenging position in your company. </w:t>
            </w:r>
          </w:p>
        </w:tc>
      </w:tr>
    </w:tbl>
    <w:p w14:paraId="1F79374A" w14:textId="77777777" w:rsidR="004E01EB" w:rsidRPr="00CF1A49" w:rsidRDefault="00206B4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7AC53C017DA4939A90E44C92225508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BC1A09D" w14:textId="77777777" w:rsidTr="00D66A52">
        <w:tc>
          <w:tcPr>
            <w:tcW w:w="9355" w:type="dxa"/>
          </w:tcPr>
          <w:p w14:paraId="084AE0C9" w14:textId="77777777" w:rsidR="001D0BF1" w:rsidRPr="00CF1A49" w:rsidRDefault="001D0BF1" w:rsidP="001D0BF1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0E522B">
              <w:t>feb</w:t>
            </w:r>
            <w:r w:rsidR="00BC66ED">
              <w:t xml:space="preserve">urary </w:t>
            </w:r>
            <w:r w:rsidR="000E522B">
              <w:t>,13</w:t>
            </w:r>
            <w:r w:rsidR="000E522B" w:rsidRPr="000E522B">
              <w:rPr>
                <w:vertAlign w:val="superscript"/>
              </w:rPr>
              <w:t>th</w:t>
            </w:r>
            <w:r w:rsidR="000E522B">
              <w:t>,2012</w:t>
            </w:r>
            <w:r w:rsidRPr="00CF1A49">
              <w:t xml:space="preserve">– </w:t>
            </w:r>
            <w:proofErr w:type="gramStart"/>
            <w:r w:rsidR="00BC66ED">
              <w:t>august,</w:t>
            </w:r>
            <w:proofErr w:type="gramEnd"/>
            <w:r w:rsidR="00BC66ED">
              <w:t xml:space="preserve"> 20</w:t>
            </w:r>
            <w:r w:rsidR="00BC66ED" w:rsidRPr="00BC66ED">
              <w:rPr>
                <w:vertAlign w:val="superscript"/>
              </w:rPr>
              <w:t>th</w:t>
            </w:r>
            <w:r w:rsidR="00BC66ED">
              <w:t>,2014</w:t>
            </w:r>
          </w:p>
          <w:p w14:paraId="3B9E3CC3" w14:textId="77777777" w:rsidR="001D0BF1" w:rsidRPr="00CF1A49" w:rsidRDefault="00206B4D" w:rsidP="001D0BF1">
            <w:pPr>
              <w:pStyle w:val="Heading2"/>
              <w:contextualSpacing w:val="0"/>
              <w:outlineLvl w:val="1"/>
            </w:pPr>
            <w:sdt>
              <w:sdtPr>
                <w:alias w:val="Enter job title 1:"/>
                <w:tag w:val="Enter job title 1:"/>
                <w:id w:val="1301963717"/>
                <w:placeholder>
                  <w:docPart w:val="10240E8B9FAA4548BDB6838630236D5F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Job Title</w:t>
                </w:r>
              </w:sdtContent>
            </w:sdt>
            <w:r w:rsidR="001D0BF1" w:rsidRPr="00CF1A49">
              <w:t xml:space="preserve">, </w:t>
            </w:r>
            <w:sdt>
              <w:sdtPr>
                <w:rPr>
                  <w:rStyle w:val="SubtleReference"/>
                </w:rPr>
                <w:alias w:val="Enter company 1:"/>
                <w:tag w:val="Enter company 1:"/>
                <w:id w:val="-1746411152"/>
                <w:placeholder>
                  <w:docPart w:val="AD600BD73BC842DDB8E5563C5243BE63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D66A52" w:rsidRPr="00CF1A49">
                  <w:rPr>
                    <w:rStyle w:val="SubtleReference"/>
                  </w:rPr>
                  <w:t>Company</w:t>
                </w:r>
              </w:sdtContent>
            </w:sdt>
          </w:p>
          <w:p w14:paraId="408DD217" w14:textId="77777777" w:rsidR="001E3120" w:rsidRPr="00CF1A49" w:rsidRDefault="00BC66ED" w:rsidP="001D0BF1">
            <w:pPr>
              <w:contextualSpacing w:val="0"/>
            </w:pPr>
            <w:r>
              <w:t xml:space="preserve">Software Engineer. Dell </w:t>
            </w:r>
            <w:proofErr w:type="spellStart"/>
            <w:r>
              <w:t>boomi</w:t>
            </w:r>
            <w:proofErr w:type="spellEnd"/>
            <w:r>
              <w:t xml:space="preserve">, and Java. </w:t>
            </w:r>
          </w:p>
        </w:tc>
      </w:tr>
      <w:tr w:rsidR="00F61DF9" w:rsidRPr="00CF1A49" w14:paraId="763FE2EE" w14:textId="77777777" w:rsidTr="00F61DF9">
        <w:tc>
          <w:tcPr>
            <w:tcW w:w="9355" w:type="dxa"/>
            <w:tcMar>
              <w:top w:w="216" w:type="dxa"/>
            </w:tcMar>
          </w:tcPr>
          <w:p w14:paraId="6E3B5BDB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20406740FF164DF693358171F9AFE6CE"/>
        </w:placeholder>
        <w:temporary/>
        <w:showingPlcHdr/>
        <w15:appearance w15:val="hidden"/>
      </w:sdtPr>
      <w:sdtEndPr/>
      <w:sdtContent>
        <w:p w14:paraId="0BF1C6C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DFA2206" w14:textId="77777777" w:rsidTr="00D66A52">
        <w:tc>
          <w:tcPr>
            <w:tcW w:w="9355" w:type="dxa"/>
          </w:tcPr>
          <w:p w14:paraId="5753F859" w14:textId="77777777" w:rsidR="00215A5A" w:rsidRDefault="00215A5A" w:rsidP="001D0BF1">
            <w:pPr>
              <w:pStyle w:val="Heading3"/>
              <w:contextualSpacing w:val="0"/>
              <w:outlineLvl w:val="2"/>
            </w:pPr>
          </w:p>
          <w:p w14:paraId="059A849D" w14:textId="77777777" w:rsidR="00215A5A" w:rsidRPr="00CF1A49" w:rsidRDefault="00215A5A" w:rsidP="00215A5A">
            <w:pPr>
              <w:pStyle w:val="Heading3"/>
              <w:contextualSpacing w:val="0"/>
              <w:outlineLvl w:val="2"/>
            </w:pPr>
            <w:r>
              <w:t>2017-2020</w:t>
            </w:r>
          </w:p>
          <w:p w14:paraId="13DE2599" w14:textId="77777777" w:rsidR="00215A5A" w:rsidRPr="00CF1A49" w:rsidRDefault="00206B4D" w:rsidP="00215A5A">
            <w:pPr>
              <w:pStyle w:val="Heading2"/>
              <w:contextualSpacing w:val="0"/>
              <w:outlineLvl w:val="1"/>
            </w:pPr>
            <w:sdt>
              <w:sdtPr>
                <w:alias w:val="Enter degree title 2:"/>
                <w:tag w:val="Enter degree title 2:"/>
                <w:id w:val="-1609189117"/>
                <w:placeholder>
                  <w:docPart w:val="7F9583DFEBAE4CAF882923C8E52BACA3"/>
                </w:placeholder>
                <w:temporary/>
                <w:showingPlcHdr/>
                <w15:appearance w15:val="hidden"/>
              </w:sdtPr>
              <w:sdtEndPr/>
              <w:sdtContent>
                <w:r w:rsidR="00215A5A" w:rsidRPr="00CF1A49">
                  <w:t>Degree Title</w:t>
                </w:r>
              </w:sdtContent>
            </w:sdt>
            <w:r w:rsidR="00215A5A" w:rsidRPr="00CF1A49">
              <w:t xml:space="preserve">, </w:t>
            </w:r>
            <w:r w:rsidR="00215A5A">
              <w:rPr>
                <w:rStyle w:val="SubtleReference"/>
              </w:rPr>
              <w:t xml:space="preserve">Troy University </w:t>
            </w:r>
          </w:p>
          <w:p w14:paraId="709C708C" w14:textId="67EF34AE" w:rsidR="00215A5A" w:rsidRDefault="00215A5A" w:rsidP="00215A5A">
            <w:pPr>
              <w:pStyle w:val="Heading3"/>
              <w:contextualSpacing w:val="0"/>
              <w:outlineLvl w:val="2"/>
            </w:pPr>
            <w:r>
              <w:t>Computer Science, CONCENTRATION AI. GPA 3.2</w:t>
            </w:r>
          </w:p>
          <w:p w14:paraId="626D463D" w14:textId="77777777" w:rsidR="00215A5A" w:rsidRDefault="00215A5A" w:rsidP="00215A5A">
            <w:pPr>
              <w:pStyle w:val="Heading3"/>
              <w:contextualSpacing w:val="0"/>
              <w:outlineLvl w:val="2"/>
            </w:pPr>
          </w:p>
          <w:p w14:paraId="5562FBE2" w14:textId="4B6B5B5A" w:rsidR="001D0BF1" w:rsidRPr="00CF1A49" w:rsidRDefault="00BC66ED" w:rsidP="001D0BF1">
            <w:pPr>
              <w:pStyle w:val="Heading3"/>
              <w:contextualSpacing w:val="0"/>
              <w:outlineLvl w:val="2"/>
            </w:pPr>
            <w:r>
              <w:t>2007 -</w:t>
            </w:r>
            <w:r w:rsidR="001D0BF1" w:rsidRPr="00CF1A49">
              <w:t xml:space="preserve"> </w:t>
            </w:r>
            <w:r>
              <w:t>2011</w:t>
            </w:r>
          </w:p>
          <w:p w14:paraId="5165ED29" w14:textId="77777777" w:rsidR="001D0BF1" w:rsidRPr="00CF1A49" w:rsidRDefault="00206B4D" w:rsidP="001D0BF1">
            <w:pPr>
              <w:pStyle w:val="Heading2"/>
              <w:contextualSpacing w:val="0"/>
              <w:outlineLvl w:val="1"/>
            </w:pPr>
            <w:sdt>
              <w:sdtPr>
                <w:alias w:val="Enter degree title 1:"/>
                <w:tag w:val="Enter degree title 1:"/>
                <w:id w:val="-769307449"/>
                <w:placeholder>
                  <w:docPart w:val="7A88C926D10A4C3297B66AF03E384817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Degree Title</w:t>
                </w:r>
              </w:sdtContent>
            </w:sdt>
            <w:r w:rsidR="001D0BF1" w:rsidRPr="00CF1A49">
              <w:t xml:space="preserve">, </w:t>
            </w:r>
            <w:r w:rsidR="00BC66ED">
              <w:rPr>
                <w:rStyle w:val="SubtleReference"/>
              </w:rPr>
              <w:t xml:space="preserve">Gandhi Engineering collage Bhubaneswar </w:t>
            </w:r>
          </w:p>
          <w:p w14:paraId="4E48127D" w14:textId="77777777" w:rsidR="007538DC" w:rsidRPr="00CF1A49" w:rsidRDefault="00BC66ED" w:rsidP="007538DC">
            <w:pPr>
              <w:contextualSpacing w:val="0"/>
            </w:pPr>
            <w:r>
              <w:t xml:space="preserve">Branch: Information technology, GPA in form of percentage 86%.  </w:t>
            </w:r>
          </w:p>
        </w:tc>
      </w:tr>
      <w:tr w:rsidR="00F61DF9" w:rsidRPr="00CF1A49" w14:paraId="5959B299" w14:textId="77777777" w:rsidTr="00F61DF9">
        <w:tc>
          <w:tcPr>
            <w:tcW w:w="9355" w:type="dxa"/>
            <w:tcMar>
              <w:top w:w="216" w:type="dxa"/>
            </w:tcMar>
          </w:tcPr>
          <w:p w14:paraId="30416F5B" w14:textId="152C7BBD" w:rsidR="00F61DF9" w:rsidRDefault="00BC66ED" w:rsidP="00F61DF9">
            <w:r>
              <w:t xml:space="preserve"> </w:t>
            </w:r>
          </w:p>
        </w:tc>
      </w:tr>
    </w:tbl>
    <w:sdt>
      <w:sdtPr>
        <w:alias w:val="Skills:"/>
        <w:tag w:val="Skills:"/>
        <w:id w:val="-1392877668"/>
        <w:placeholder>
          <w:docPart w:val="575199BAE2F9491E8C4A0A0C61BBD958"/>
        </w:placeholder>
        <w:temporary/>
        <w:showingPlcHdr/>
        <w15:appearance w15:val="hidden"/>
      </w:sdtPr>
      <w:sdtEndPr/>
      <w:sdtContent>
        <w:p w14:paraId="61258EC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77C5D01" w14:textId="77777777" w:rsidTr="00CF1A49">
        <w:tc>
          <w:tcPr>
            <w:tcW w:w="4675" w:type="dxa"/>
          </w:tcPr>
          <w:p w14:paraId="78E3DB35" w14:textId="77777777" w:rsidR="001E3120" w:rsidRPr="006E1507" w:rsidRDefault="005238A3" w:rsidP="006E1507">
            <w:pPr>
              <w:pStyle w:val="ListBullet"/>
              <w:contextualSpacing w:val="0"/>
            </w:pPr>
            <w:r>
              <w:t>Advanced Excel, Advanced SQL</w:t>
            </w:r>
          </w:p>
          <w:p w14:paraId="585D7BCF" w14:textId="77777777" w:rsidR="001F4E6D" w:rsidRDefault="005238A3" w:rsidP="006E1507">
            <w:pPr>
              <w:pStyle w:val="ListBullet"/>
              <w:contextualSpacing w:val="0"/>
            </w:pPr>
            <w:r>
              <w:t>Java, Python</w:t>
            </w:r>
          </w:p>
          <w:p w14:paraId="1563A246" w14:textId="77777777" w:rsidR="005238A3" w:rsidRPr="006E1507" w:rsidRDefault="005238A3" w:rsidP="006E1507">
            <w:pPr>
              <w:pStyle w:val="ListBullet"/>
              <w:contextualSpacing w:val="0"/>
            </w:pPr>
            <w:r>
              <w:t xml:space="preserve">Tableau, </w:t>
            </w:r>
            <w:proofErr w:type="spellStart"/>
            <w:r>
              <w:t>PowerBI</w:t>
            </w:r>
            <w:proofErr w:type="spellEnd"/>
            <w:r>
              <w:t>, Quick View</w:t>
            </w:r>
          </w:p>
        </w:tc>
        <w:tc>
          <w:tcPr>
            <w:tcW w:w="4675" w:type="dxa"/>
            <w:tcMar>
              <w:left w:w="360" w:type="dxa"/>
            </w:tcMar>
          </w:tcPr>
          <w:p w14:paraId="2A550463" w14:textId="77777777" w:rsidR="003A0632" w:rsidRPr="006E1507" w:rsidRDefault="005238A3" w:rsidP="006E1507">
            <w:pPr>
              <w:pStyle w:val="ListBullet"/>
              <w:contextualSpacing w:val="0"/>
            </w:pPr>
            <w:r>
              <w:t xml:space="preserve">Very good in documentation  </w:t>
            </w:r>
          </w:p>
          <w:p w14:paraId="1A962335" w14:textId="77777777" w:rsidR="001E3120" w:rsidRPr="006E1507" w:rsidRDefault="005238A3" w:rsidP="006E1507">
            <w:pPr>
              <w:pStyle w:val="ListBullet"/>
              <w:contextualSpacing w:val="0"/>
            </w:pPr>
            <w:r>
              <w:t xml:space="preserve">Linux, Shell Scripting, </w:t>
            </w:r>
          </w:p>
          <w:p w14:paraId="0CD1688C" w14:textId="77777777" w:rsidR="001E3120" w:rsidRDefault="005238A3" w:rsidP="006E1507">
            <w:pPr>
              <w:pStyle w:val="ListBullet"/>
              <w:contextualSpacing w:val="0"/>
            </w:pPr>
            <w:r>
              <w:t>MS Office</w:t>
            </w:r>
          </w:p>
          <w:p w14:paraId="58A4707D" w14:textId="77777777" w:rsidR="005238A3" w:rsidRPr="006E1507" w:rsidRDefault="005238A3" w:rsidP="00B93DE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  <w:tr w:rsidR="005238A3" w:rsidRPr="006E1507" w14:paraId="69D047EB" w14:textId="77777777" w:rsidTr="00CF1A49">
        <w:tc>
          <w:tcPr>
            <w:tcW w:w="4675" w:type="dxa"/>
          </w:tcPr>
          <w:p w14:paraId="3908B0ED" w14:textId="77777777" w:rsidR="005238A3" w:rsidRDefault="005238A3" w:rsidP="005238A3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1D784B77" w14:textId="77777777" w:rsidR="005238A3" w:rsidRDefault="005238A3" w:rsidP="005238A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2AF3E621" w14:textId="77777777" w:rsidR="005238A3" w:rsidRDefault="005238A3" w:rsidP="005238A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7663EA98" w14:textId="77777777" w:rsidR="00AD782D" w:rsidRDefault="00AD782D" w:rsidP="0062312F">
      <w:pPr>
        <w:pStyle w:val="Heading1"/>
      </w:pPr>
    </w:p>
    <w:p w14:paraId="722BBC75" w14:textId="77777777" w:rsidR="00B93DE9" w:rsidRDefault="00B93DE9" w:rsidP="0062312F">
      <w:pPr>
        <w:pStyle w:val="Heading1"/>
      </w:pPr>
    </w:p>
    <w:p w14:paraId="12E9BC6F" w14:textId="77777777" w:rsidR="00B93DE9" w:rsidRDefault="00B93DE9" w:rsidP="0062312F">
      <w:pPr>
        <w:pStyle w:val="Heading1"/>
      </w:pPr>
    </w:p>
    <w:p w14:paraId="2BEE9F67" w14:textId="77777777" w:rsidR="00B93DE9" w:rsidRDefault="00B93DE9" w:rsidP="0062312F">
      <w:pPr>
        <w:pStyle w:val="Heading1"/>
      </w:pPr>
    </w:p>
    <w:p w14:paraId="7C660B48" w14:textId="77777777" w:rsidR="00B93DE9" w:rsidRDefault="00B93DE9" w:rsidP="0062312F">
      <w:pPr>
        <w:pStyle w:val="Heading1"/>
      </w:pPr>
    </w:p>
    <w:p w14:paraId="71CBB354" w14:textId="77777777" w:rsidR="00B93DE9" w:rsidRDefault="00B93DE9" w:rsidP="0062312F">
      <w:pPr>
        <w:pStyle w:val="Heading1"/>
      </w:pPr>
    </w:p>
    <w:p w14:paraId="2EAB8631" w14:textId="77777777" w:rsidR="00B93DE9" w:rsidRPr="00CF1A49" w:rsidRDefault="00B93DE9" w:rsidP="0062312F">
      <w:pPr>
        <w:pStyle w:val="Heading1"/>
      </w:pPr>
    </w:p>
    <w:p w14:paraId="0547D634" w14:textId="77777777" w:rsidR="005238A3" w:rsidRDefault="005238A3" w:rsidP="005238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 of my work: </w:t>
      </w:r>
    </w:p>
    <w:p w14:paraId="2FF1388C" w14:textId="77777777" w:rsidR="005238A3" w:rsidRDefault="005238A3" w:rsidP="005238A3">
      <w:pPr>
        <w:rPr>
          <w:sz w:val="24"/>
          <w:szCs w:val="24"/>
        </w:rPr>
      </w:pPr>
    </w:p>
    <w:p w14:paraId="54131A6A" w14:textId="77777777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In Dell </w:t>
      </w:r>
      <w:proofErr w:type="spellStart"/>
      <w:r>
        <w:rPr>
          <w:sz w:val="24"/>
          <w:szCs w:val="24"/>
        </w:rPr>
        <w:t>Boomi</w:t>
      </w:r>
      <w:proofErr w:type="spellEnd"/>
      <w:r>
        <w:rPr>
          <w:sz w:val="24"/>
          <w:szCs w:val="24"/>
        </w:rPr>
        <w:t xml:space="preserve"> I used to connect all the dell </w:t>
      </w:r>
      <w:proofErr w:type="spellStart"/>
      <w:r>
        <w:rPr>
          <w:sz w:val="24"/>
          <w:szCs w:val="24"/>
        </w:rPr>
        <w:t>boomi</w:t>
      </w:r>
      <w:proofErr w:type="spellEnd"/>
      <w:r>
        <w:rPr>
          <w:sz w:val="24"/>
          <w:szCs w:val="24"/>
        </w:rPr>
        <w:t xml:space="preserve"> applications. </w:t>
      </w:r>
    </w:p>
    <w:p w14:paraId="7BE94040" w14:textId="77777777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In the life cycle tab, I know very well to use all the build, deploy and manage. </w:t>
      </w:r>
    </w:p>
    <w:p w14:paraId="3E52DF18" w14:textId="7B9E2314" w:rsidR="005238A3" w:rsidRDefault="00215A5A" w:rsidP="005238A3">
      <w:pPr>
        <w:rPr>
          <w:sz w:val="24"/>
          <w:szCs w:val="24"/>
        </w:rPr>
      </w:pPr>
      <w:r>
        <w:rPr>
          <w:sz w:val="24"/>
          <w:szCs w:val="24"/>
        </w:rPr>
        <w:t>Within</w:t>
      </w:r>
      <w:r w:rsidR="005238A3">
        <w:rPr>
          <w:sz w:val="24"/>
          <w:szCs w:val="24"/>
        </w:rPr>
        <w:t xml:space="preserve"> the build tab, I had use create components and component explorer. </w:t>
      </w:r>
    </w:p>
    <w:p w14:paraId="0C4581B3" w14:textId="77777777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I am very acquainted with process action buttons. They are helpful in set up options, extensions, nodes, how to show navigation, and how to run test. </w:t>
      </w:r>
      <w:proofErr w:type="spellStart"/>
      <w:r>
        <w:rPr>
          <w:sz w:val="24"/>
          <w:szCs w:val="24"/>
        </w:rPr>
        <w:t>Boomi</w:t>
      </w:r>
      <w:proofErr w:type="spellEnd"/>
      <w:r>
        <w:rPr>
          <w:sz w:val="24"/>
          <w:szCs w:val="24"/>
        </w:rPr>
        <w:t xml:space="preserve"> integration: where I had used to integrate applications, data and trading partners directly from the website by using visual design with access to libraries of integration components.</w:t>
      </w:r>
    </w:p>
    <w:p w14:paraId="618D6BAB" w14:textId="787E4173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I used to start with FTP, </w:t>
      </w:r>
      <w:proofErr w:type="spellStart"/>
      <w:r>
        <w:rPr>
          <w:sz w:val="24"/>
          <w:szCs w:val="24"/>
        </w:rPr>
        <w:t>bommi</w:t>
      </w:r>
      <w:proofErr w:type="spellEnd"/>
      <w:r>
        <w:rPr>
          <w:sz w:val="24"/>
          <w:szCs w:val="24"/>
        </w:rPr>
        <w:t xml:space="preserve"> FTP, retrieve account XML. Then account XML to CSV file. In the account tab I had used the universal component tab. Then in the data processing If there are any bugs found I used to solve it. My java skills were very useful while doing the process. Next to that the files that I collected from the set properties that I used </w:t>
      </w:r>
      <w:proofErr w:type="gramStart"/>
      <w:r>
        <w:rPr>
          <w:sz w:val="24"/>
          <w:szCs w:val="24"/>
        </w:rPr>
        <w:t xml:space="preserve">to  </w:t>
      </w:r>
      <w:proofErr w:type="spellStart"/>
      <w:r>
        <w:rPr>
          <w:sz w:val="24"/>
          <w:szCs w:val="24"/>
        </w:rPr>
        <w:t>boomitest</w:t>
      </w:r>
      <w:proofErr w:type="spellEnd"/>
      <w:proofErr w:type="gramEnd"/>
      <w:r>
        <w:rPr>
          <w:sz w:val="24"/>
          <w:szCs w:val="24"/>
        </w:rPr>
        <w:t xml:space="preserve"> library. </w:t>
      </w:r>
      <w:proofErr w:type="spellStart"/>
      <w:r>
        <w:rPr>
          <w:sz w:val="24"/>
          <w:szCs w:val="24"/>
        </w:rPr>
        <w:t>AtomSpere</w:t>
      </w:r>
      <w:proofErr w:type="spellEnd"/>
      <w:r>
        <w:rPr>
          <w:sz w:val="24"/>
          <w:szCs w:val="24"/>
        </w:rPr>
        <w:t xml:space="preserve"> </w:t>
      </w:r>
      <w:r w:rsidR="00215A5A">
        <w:rPr>
          <w:sz w:val="24"/>
          <w:szCs w:val="24"/>
        </w:rPr>
        <w:t>process</w:t>
      </w:r>
      <w:r>
        <w:rPr>
          <w:sz w:val="24"/>
          <w:szCs w:val="24"/>
        </w:rPr>
        <w:t xml:space="preserve"> are for build </w:t>
      </w:r>
      <w:r w:rsidR="00215A5A">
        <w:rPr>
          <w:sz w:val="24"/>
          <w:szCs w:val="24"/>
        </w:rPr>
        <w:t>deploy and</w:t>
      </w:r>
      <w:r>
        <w:rPr>
          <w:sz w:val="24"/>
          <w:szCs w:val="24"/>
        </w:rPr>
        <w:t xml:space="preserve"> manage tasks. </w:t>
      </w:r>
    </w:p>
    <w:p w14:paraId="09686F71" w14:textId="77777777" w:rsidR="005238A3" w:rsidRDefault="005238A3" w:rsidP="005238A3">
      <w:pPr>
        <w:rPr>
          <w:sz w:val="24"/>
          <w:szCs w:val="24"/>
        </w:rPr>
      </w:pPr>
    </w:p>
    <w:p w14:paraId="0688003F" w14:textId="77777777" w:rsidR="005238A3" w:rsidRDefault="005238A3" w:rsidP="005238A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in my university:</w:t>
      </w:r>
    </w:p>
    <w:p w14:paraId="2A7E1B39" w14:textId="77777777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 +I have used java, oracle</w:t>
      </w:r>
    </w:p>
    <w:p w14:paraId="42E7253C" w14:textId="48F9934F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+In my machine learning class I have used </w:t>
      </w:r>
      <w:proofErr w:type="gramStart"/>
      <w:r w:rsidR="00215A5A">
        <w:rPr>
          <w:sz w:val="24"/>
          <w:szCs w:val="24"/>
        </w:rPr>
        <w:t>Python(</w:t>
      </w:r>
      <w:proofErr w:type="spellStart"/>
      <w:proofErr w:type="gramEnd"/>
      <w:r w:rsidR="00215A5A"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mongoDb,TensorFlow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pandas,pytorch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)</w:t>
      </w:r>
    </w:p>
    <w:p w14:paraId="388C4C3C" w14:textId="77777777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+In this term I am going to use </w:t>
      </w:r>
      <w:proofErr w:type="spellStart"/>
      <w:r>
        <w:rPr>
          <w:sz w:val="24"/>
          <w:szCs w:val="24"/>
        </w:rPr>
        <w:t>Gamepy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Biopython</w:t>
      </w:r>
      <w:proofErr w:type="spellEnd"/>
      <w:r>
        <w:rPr>
          <w:sz w:val="24"/>
          <w:szCs w:val="24"/>
        </w:rPr>
        <w:t xml:space="preserve">.  </w:t>
      </w:r>
    </w:p>
    <w:p w14:paraId="795560AD" w14:textId="77777777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6AC69B" w14:textId="77777777" w:rsidR="005238A3" w:rsidRDefault="005238A3" w:rsidP="005238A3">
      <w:pPr>
        <w:rPr>
          <w:sz w:val="24"/>
          <w:szCs w:val="24"/>
        </w:rPr>
      </w:pPr>
      <w:r>
        <w:rPr>
          <w:b/>
          <w:sz w:val="24"/>
          <w:szCs w:val="24"/>
        </w:rPr>
        <w:t>Project on my interested field</w:t>
      </w:r>
      <w:r>
        <w:rPr>
          <w:sz w:val="24"/>
          <w:szCs w:val="24"/>
        </w:rPr>
        <w:t>:</w:t>
      </w:r>
    </w:p>
    <w:p w14:paraId="2A520898" w14:textId="77777777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 Data analyst with business intelligence</w:t>
      </w:r>
    </w:p>
    <w:p w14:paraId="2820725B" w14:textId="1AEF0ACB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215A5A">
        <w:rPr>
          <w:sz w:val="24"/>
          <w:szCs w:val="24"/>
        </w:rPr>
        <w:t>Hence,</w:t>
      </w:r>
      <w:r>
        <w:rPr>
          <w:sz w:val="24"/>
          <w:szCs w:val="24"/>
        </w:rPr>
        <w:t xml:space="preserve"> I have learned Tableau, SQL command and Informatica.</w:t>
      </w:r>
    </w:p>
    <w:p w14:paraId="7FCFDD4E" w14:textId="77777777" w:rsidR="005238A3" w:rsidRDefault="005238A3" w:rsidP="005238A3">
      <w:pPr>
        <w:rPr>
          <w:b/>
          <w:sz w:val="24"/>
          <w:szCs w:val="24"/>
        </w:rPr>
      </w:pPr>
      <w:r>
        <w:rPr>
          <w:b/>
          <w:sz w:val="24"/>
          <w:szCs w:val="24"/>
        </w:rPr>
        <w:t>About myself:</w:t>
      </w:r>
    </w:p>
    <w:p w14:paraId="6469E7C7" w14:textId="77777777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+I am very much confident about what I know and what I don’t know. </w:t>
      </w:r>
    </w:p>
    <w:p w14:paraId="4DEDB39B" w14:textId="77777777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 xml:space="preserve">It is the confident pulling me up to learn latest technologies </w:t>
      </w:r>
    </w:p>
    <w:p w14:paraId="331013E1" w14:textId="77777777" w:rsidR="005238A3" w:rsidRDefault="005238A3" w:rsidP="005238A3">
      <w:pPr>
        <w:rPr>
          <w:sz w:val="24"/>
          <w:szCs w:val="24"/>
        </w:rPr>
      </w:pPr>
      <w:r>
        <w:rPr>
          <w:sz w:val="24"/>
          <w:szCs w:val="24"/>
        </w:rPr>
        <w:t>+I love to play with the latest technologies. I am a very quick learner.</w:t>
      </w:r>
    </w:p>
    <w:p w14:paraId="0AD77F06" w14:textId="77777777" w:rsidR="005238A3" w:rsidRDefault="005238A3" w:rsidP="005238A3">
      <w:r>
        <w:rPr>
          <w:sz w:val="24"/>
          <w:szCs w:val="24"/>
        </w:rPr>
        <w:t xml:space="preserve">+I have created a group of people where we always discussed about new technologies and we practice on that. Like Python games, new websites. </w:t>
      </w:r>
    </w:p>
    <w:p w14:paraId="0830CC52" w14:textId="77777777" w:rsidR="005238A3" w:rsidRDefault="005238A3" w:rsidP="005238A3"/>
    <w:bookmarkEnd w:id="0"/>
    <w:p w14:paraId="531B0FAC" w14:textId="77777777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D149E" w14:textId="77777777" w:rsidR="00206B4D" w:rsidRDefault="00206B4D" w:rsidP="0068194B">
      <w:r>
        <w:separator/>
      </w:r>
    </w:p>
    <w:p w14:paraId="727C97FC" w14:textId="77777777" w:rsidR="00206B4D" w:rsidRDefault="00206B4D"/>
    <w:p w14:paraId="30DF8D4B" w14:textId="77777777" w:rsidR="00206B4D" w:rsidRDefault="00206B4D"/>
  </w:endnote>
  <w:endnote w:type="continuationSeparator" w:id="0">
    <w:p w14:paraId="20CB50D8" w14:textId="77777777" w:rsidR="00206B4D" w:rsidRDefault="00206B4D" w:rsidP="0068194B">
      <w:r>
        <w:continuationSeparator/>
      </w:r>
    </w:p>
    <w:p w14:paraId="32E929E3" w14:textId="77777777" w:rsidR="00206B4D" w:rsidRDefault="00206B4D"/>
    <w:p w14:paraId="35F8C4E1" w14:textId="77777777" w:rsidR="00206B4D" w:rsidRDefault="00206B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CB16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AD49C" w14:textId="77777777" w:rsidR="00206B4D" w:rsidRDefault="00206B4D" w:rsidP="0068194B">
      <w:r>
        <w:separator/>
      </w:r>
    </w:p>
    <w:p w14:paraId="28CB35AC" w14:textId="77777777" w:rsidR="00206B4D" w:rsidRDefault="00206B4D"/>
    <w:p w14:paraId="16D6C886" w14:textId="77777777" w:rsidR="00206B4D" w:rsidRDefault="00206B4D"/>
  </w:footnote>
  <w:footnote w:type="continuationSeparator" w:id="0">
    <w:p w14:paraId="0FC7D43C" w14:textId="77777777" w:rsidR="00206B4D" w:rsidRDefault="00206B4D" w:rsidP="0068194B">
      <w:r>
        <w:continuationSeparator/>
      </w:r>
    </w:p>
    <w:p w14:paraId="0025C71C" w14:textId="77777777" w:rsidR="00206B4D" w:rsidRDefault="00206B4D"/>
    <w:p w14:paraId="44543152" w14:textId="77777777" w:rsidR="00206B4D" w:rsidRDefault="00206B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94E5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502F0A" wp14:editId="3829947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AC1E1F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2B"/>
    <w:rsid w:val="000001EF"/>
    <w:rsid w:val="00005432"/>
    <w:rsid w:val="00007322"/>
    <w:rsid w:val="00007728"/>
    <w:rsid w:val="00024584"/>
    <w:rsid w:val="00024730"/>
    <w:rsid w:val="00055E95"/>
    <w:rsid w:val="0007021F"/>
    <w:rsid w:val="000B2BA5"/>
    <w:rsid w:val="000E522B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B4D"/>
    <w:rsid w:val="00213B4C"/>
    <w:rsid w:val="00215A5A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FEA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71B4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32F6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6ACF"/>
    <w:rsid w:val="00510392"/>
    <w:rsid w:val="00513E2A"/>
    <w:rsid w:val="005238A3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1B1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0FEC"/>
    <w:rsid w:val="00B50F99"/>
    <w:rsid w:val="00B51D1B"/>
    <w:rsid w:val="00B540F4"/>
    <w:rsid w:val="00B60FD0"/>
    <w:rsid w:val="00B622DF"/>
    <w:rsid w:val="00B6332A"/>
    <w:rsid w:val="00B81760"/>
    <w:rsid w:val="00B8494C"/>
    <w:rsid w:val="00B93DE9"/>
    <w:rsid w:val="00BA1546"/>
    <w:rsid w:val="00BB4E51"/>
    <w:rsid w:val="00BC66ED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1D9D"/>
    <w:rsid w:val="00E5632B"/>
    <w:rsid w:val="00E70240"/>
    <w:rsid w:val="00E71E6B"/>
    <w:rsid w:val="00E81CC5"/>
    <w:rsid w:val="00E85A87"/>
    <w:rsid w:val="00E85B4A"/>
    <w:rsid w:val="00E9528E"/>
    <w:rsid w:val="00EA5099"/>
    <w:rsid w:val="00EB7086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ACE5D"/>
  <w15:chartTrackingRefBased/>
  <w15:docId w15:val="{A4F070A3-8FA8-4DF8-8C2A-9D8A3AC6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normaltextrun">
    <w:name w:val="normaltextrun"/>
    <w:basedOn w:val="DefaultParagraphFont"/>
    <w:rsid w:val="000E522B"/>
  </w:style>
  <w:style w:type="character" w:customStyle="1" w:styleId="spellingerror">
    <w:name w:val="spellingerror"/>
    <w:basedOn w:val="DefaultParagraphFont"/>
    <w:rsid w:val="000E522B"/>
  </w:style>
  <w:style w:type="character" w:customStyle="1" w:styleId="eop">
    <w:name w:val="eop"/>
    <w:basedOn w:val="DefaultParagraphFont"/>
    <w:rsid w:val="000E522B"/>
  </w:style>
  <w:style w:type="character" w:styleId="UnresolvedMention">
    <w:name w:val="Unresolved Mention"/>
    <w:basedOn w:val="DefaultParagraphFont"/>
    <w:uiPriority w:val="99"/>
    <w:semiHidden/>
    <w:unhideWhenUsed/>
    <w:rsid w:val="00E5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kumar-angajala-2477534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angajala123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495CBECB3E4F13AF275AE49D9E4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81DF-6DAE-4690-B698-66DF3DCD3572}"/>
      </w:docPartPr>
      <w:docPartBody>
        <w:p w:rsidR="00DC4AE7" w:rsidRDefault="00062373">
          <w:pPr>
            <w:pStyle w:val="60495CBECB3E4F13AF275AE49D9E4328"/>
          </w:pPr>
          <w:r w:rsidRPr="00CF1A49">
            <w:t>Email</w:t>
          </w:r>
        </w:p>
      </w:docPartBody>
    </w:docPart>
    <w:docPart>
      <w:docPartPr>
        <w:name w:val="58421CC65F05465290E9D86096739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CC656-CB0E-4C08-9352-8CB934D7F667}"/>
      </w:docPartPr>
      <w:docPartBody>
        <w:p w:rsidR="00DC4AE7" w:rsidRDefault="00062373">
          <w:pPr>
            <w:pStyle w:val="58421CC65F05465290E9D8609673960E"/>
          </w:pPr>
          <w:r w:rsidRPr="00CF1A49">
            <w:t>·</w:t>
          </w:r>
        </w:p>
      </w:docPartBody>
    </w:docPart>
    <w:docPart>
      <w:docPartPr>
        <w:name w:val="AD1C1F5AD0664E86AA16F3A5235E7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13730-79DA-4F7A-96AF-A7DA3B7EE18C}"/>
      </w:docPartPr>
      <w:docPartBody>
        <w:p w:rsidR="00DC4AE7" w:rsidRDefault="00062373">
          <w:pPr>
            <w:pStyle w:val="AD1C1F5AD0664E86AA16F3A5235E7300"/>
          </w:pPr>
          <w:r w:rsidRPr="00CF1A49">
            <w:t>LinkedIn Profile</w:t>
          </w:r>
        </w:p>
      </w:docPartBody>
    </w:docPart>
    <w:docPart>
      <w:docPartPr>
        <w:name w:val="9D25995179FF4BD8ACB53A83932F2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BC592-A3C8-4D6D-B427-B9E1AD8D4B74}"/>
      </w:docPartPr>
      <w:docPartBody>
        <w:p w:rsidR="00DC4AE7" w:rsidRDefault="00062373">
          <w:pPr>
            <w:pStyle w:val="9D25995179FF4BD8ACB53A83932F2078"/>
          </w:pPr>
          <w:r w:rsidRPr="00CF1A49">
            <w:t>·</w:t>
          </w:r>
        </w:p>
      </w:docPartBody>
    </w:docPart>
    <w:docPart>
      <w:docPartPr>
        <w:name w:val="58DA9586ACA140EEB6F21413BB8C3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EAC4-7853-4A56-B724-E3F8ECC1CFDA}"/>
      </w:docPartPr>
      <w:docPartBody>
        <w:p w:rsidR="00DC4AE7" w:rsidRDefault="00062373">
          <w:pPr>
            <w:pStyle w:val="58DA9586ACA140EEB6F21413BB8C3EFE"/>
          </w:pPr>
          <w:r w:rsidRPr="00CF1A49">
            <w:t>Twitter/Blog/Portfolio</w:t>
          </w:r>
        </w:p>
      </w:docPartBody>
    </w:docPart>
    <w:docPart>
      <w:docPartPr>
        <w:name w:val="B7AC53C017DA4939A90E44C922255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9611C-F2AA-4594-A899-7437B02A39DD}"/>
      </w:docPartPr>
      <w:docPartBody>
        <w:p w:rsidR="00DC4AE7" w:rsidRDefault="00062373">
          <w:pPr>
            <w:pStyle w:val="B7AC53C017DA4939A90E44C922255082"/>
          </w:pPr>
          <w:r w:rsidRPr="00CF1A49">
            <w:t>Experience</w:t>
          </w:r>
        </w:p>
      </w:docPartBody>
    </w:docPart>
    <w:docPart>
      <w:docPartPr>
        <w:name w:val="10240E8B9FAA4548BDB683863023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7BDB9-AC89-4E30-A7E3-DB17F963C63E}"/>
      </w:docPartPr>
      <w:docPartBody>
        <w:p w:rsidR="00DC4AE7" w:rsidRDefault="00062373">
          <w:pPr>
            <w:pStyle w:val="10240E8B9FAA4548BDB6838630236D5F"/>
          </w:pPr>
          <w:r w:rsidRPr="00CF1A49">
            <w:t>Job Title</w:t>
          </w:r>
        </w:p>
      </w:docPartBody>
    </w:docPart>
    <w:docPart>
      <w:docPartPr>
        <w:name w:val="AD600BD73BC842DDB8E5563C5243B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64558-D678-4C5C-AEBE-2923DC1B1A7B}"/>
      </w:docPartPr>
      <w:docPartBody>
        <w:p w:rsidR="00DC4AE7" w:rsidRDefault="00062373">
          <w:pPr>
            <w:pStyle w:val="AD600BD73BC842DDB8E5563C5243BE63"/>
          </w:pPr>
          <w:r w:rsidRPr="00CF1A49">
            <w:rPr>
              <w:rStyle w:val="SubtleReference"/>
            </w:rPr>
            <w:t>Company</w:t>
          </w:r>
        </w:p>
      </w:docPartBody>
    </w:docPart>
    <w:docPart>
      <w:docPartPr>
        <w:name w:val="20406740FF164DF693358171F9AFE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412B-3BBB-45D9-9B6F-F091DEABC389}"/>
      </w:docPartPr>
      <w:docPartBody>
        <w:p w:rsidR="00DC4AE7" w:rsidRDefault="00062373">
          <w:pPr>
            <w:pStyle w:val="20406740FF164DF693358171F9AFE6CE"/>
          </w:pPr>
          <w:r w:rsidRPr="00CF1A49">
            <w:t>Education</w:t>
          </w:r>
        </w:p>
      </w:docPartBody>
    </w:docPart>
    <w:docPart>
      <w:docPartPr>
        <w:name w:val="7A88C926D10A4C3297B66AF03E384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E8338-B972-4D9C-BD3E-6C897E397F6F}"/>
      </w:docPartPr>
      <w:docPartBody>
        <w:p w:rsidR="00DC4AE7" w:rsidRDefault="00062373">
          <w:pPr>
            <w:pStyle w:val="7A88C926D10A4C3297B66AF03E384817"/>
          </w:pPr>
          <w:r w:rsidRPr="00CF1A49">
            <w:t>Degree Title</w:t>
          </w:r>
        </w:p>
      </w:docPartBody>
    </w:docPart>
    <w:docPart>
      <w:docPartPr>
        <w:name w:val="575199BAE2F9491E8C4A0A0C61BBD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6AE0-8E04-4ACE-9500-15A739521114}"/>
      </w:docPartPr>
      <w:docPartBody>
        <w:p w:rsidR="00DC4AE7" w:rsidRDefault="00062373">
          <w:pPr>
            <w:pStyle w:val="575199BAE2F9491E8C4A0A0C61BBD958"/>
          </w:pPr>
          <w:r w:rsidRPr="00CF1A49">
            <w:t>Skills</w:t>
          </w:r>
        </w:p>
      </w:docPartBody>
    </w:docPart>
    <w:docPart>
      <w:docPartPr>
        <w:name w:val="7F9583DFEBAE4CAF882923C8E52B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C7A25-837A-4103-83B0-EA634BEC1CAF}"/>
      </w:docPartPr>
      <w:docPartBody>
        <w:p w:rsidR="00DC4AE7" w:rsidRDefault="00062373" w:rsidP="00062373">
          <w:pPr>
            <w:pStyle w:val="7F9583DFEBAE4CAF882923C8E52BACA3"/>
          </w:pPr>
          <w:r w:rsidRPr="00CF1A49">
            <w:t>Degree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73"/>
    <w:rsid w:val="00062373"/>
    <w:rsid w:val="00A5274E"/>
    <w:rsid w:val="00DC4AE7"/>
    <w:rsid w:val="00F0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5C3771828344B792B2051C66DE76BB">
    <w:name w:val="105C3771828344B792B2051C66DE76B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31B910BCB6A4BE2B646B3372376E858">
    <w:name w:val="031B910BCB6A4BE2B646B3372376E858"/>
  </w:style>
  <w:style w:type="paragraph" w:customStyle="1" w:styleId="345CA9BCEE1843A1B4268CA476C2DD71">
    <w:name w:val="345CA9BCEE1843A1B4268CA476C2DD71"/>
  </w:style>
  <w:style w:type="paragraph" w:customStyle="1" w:styleId="F596EA26ABF3446BA3CB458054D762E2">
    <w:name w:val="F596EA26ABF3446BA3CB458054D762E2"/>
  </w:style>
  <w:style w:type="paragraph" w:customStyle="1" w:styleId="42D0AFD349D54139B8B344A0DB2AC266">
    <w:name w:val="42D0AFD349D54139B8B344A0DB2AC266"/>
  </w:style>
  <w:style w:type="paragraph" w:customStyle="1" w:styleId="60495CBECB3E4F13AF275AE49D9E4328">
    <w:name w:val="60495CBECB3E4F13AF275AE49D9E4328"/>
  </w:style>
  <w:style w:type="paragraph" w:customStyle="1" w:styleId="58421CC65F05465290E9D8609673960E">
    <w:name w:val="58421CC65F05465290E9D8609673960E"/>
  </w:style>
  <w:style w:type="paragraph" w:customStyle="1" w:styleId="AD1C1F5AD0664E86AA16F3A5235E7300">
    <w:name w:val="AD1C1F5AD0664E86AA16F3A5235E7300"/>
  </w:style>
  <w:style w:type="paragraph" w:customStyle="1" w:styleId="9D25995179FF4BD8ACB53A83932F2078">
    <w:name w:val="9D25995179FF4BD8ACB53A83932F2078"/>
  </w:style>
  <w:style w:type="paragraph" w:customStyle="1" w:styleId="58DA9586ACA140EEB6F21413BB8C3EFE">
    <w:name w:val="58DA9586ACA140EEB6F21413BB8C3EFE"/>
  </w:style>
  <w:style w:type="paragraph" w:customStyle="1" w:styleId="7977A0D45A8F47A4B9160A7AB664AFE7">
    <w:name w:val="7977A0D45A8F47A4B9160A7AB664AFE7"/>
  </w:style>
  <w:style w:type="paragraph" w:customStyle="1" w:styleId="B7AC53C017DA4939A90E44C922255082">
    <w:name w:val="B7AC53C017DA4939A90E44C922255082"/>
  </w:style>
  <w:style w:type="paragraph" w:customStyle="1" w:styleId="63EC052F948448019677C0D807EB2062">
    <w:name w:val="63EC052F948448019677C0D807EB2062"/>
  </w:style>
  <w:style w:type="paragraph" w:customStyle="1" w:styleId="FD06E8C0B1BE4714AB0CFCD830B00D62">
    <w:name w:val="FD06E8C0B1BE4714AB0CFCD830B00D62"/>
  </w:style>
  <w:style w:type="paragraph" w:customStyle="1" w:styleId="10240E8B9FAA4548BDB6838630236D5F">
    <w:name w:val="10240E8B9FAA4548BDB6838630236D5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D600BD73BC842DDB8E5563C5243BE63">
    <w:name w:val="AD600BD73BC842DDB8E5563C5243BE63"/>
  </w:style>
  <w:style w:type="paragraph" w:customStyle="1" w:styleId="DC3AD9E71B394C818314D2226FB6C550">
    <w:name w:val="DC3AD9E71B394C818314D2226FB6C550"/>
  </w:style>
  <w:style w:type="paragraph" w:customStyle="1" w:styleId="B6EF37CCBB2844BE810DABA72752D5E0">
    <w:name w:val="B6EF37CCBB2844BE810DABA72752D5E0"/>
  </w:style>
  <w:style w:type="paragraph" w:customStyle="1" w:styleId="87DB1550C70045E5A4C4C78363AC04BF">
    <w:name w:val="87DB1550C70045E5A4C4C78363AC04BF"/>
  </w:style>
  <w:style w:type="paragraph" w:customStyle="1" w:styleId="5AB5DFDFD7F94CBDA488442BA761BD31">
    <w:name w:val="5AB5DFDFD7F94CBDA488442BA761BD31"/>
  </w:style>
  <w:style w:type="paragraph" w:customStyle="1" w:styleId="18E1997225A34BD6A97381068D3C8ED2">
    <w:name w:val="18E1997225A34BD6A97381068D3C8ED2"/>
  </w:style>
  <w:style w:type="paragraph" w:customStyle="1" w:styleId="78DD06F1EB5942C5AB79542D05AEA852">
    <w:name w:val="78DD06F1EB5942C5AB79542D05AEA852"/>
  </w:style>
  <w:style w:type="paragraph" w:customStyle="1" w:styleId="20406740FF164DF693358171F9AFE6CE">
    <w:name w:val="20406740FF164DF693358171F9AFE6CE"/>
  </w:style>
  <w:style w:type="paragraph" w:customStyle="1" w:styleId="AE5AC29429D5436182D66821F7CA623A">
    <w:name w:val="AE5AC29429D5436182D66821F7CA623A"/>
  </w:style>
  <w:style w:type="paragraph" w:customStyle="1" w:styleId="3B42C74836B64DF49078CA83147EF206">
    <w:name w:val="3B42C74836B64DF49078CA83147EF206"/>
  </w:style>
  <w:style w:type="paragraph" w:customStyle="1" w:styleId="7A88C926D10A4C3297B66AF03E384817">
    <w:name w:val="7A88C926D10A4C3297B66AF03E384817"/>
  </w:style>
  <w:style w:type="paragraph" w:customStyle="1" w:styleId="7593527B8EEF47A99A57E2718830424E">
    <w:name w:val="7593527B8EEF47A99A57E2718830424E"/>
  </w:style>
  <w:style w:type="paragraph" w:customStyle="1" w:styleId="55168C5BE8794DB38B308AC8D3BE2DC0">
    <w:name w:val="55168C5BE8794DB38B308AC8D3BE2DC0"/>
  </w:style>
  <w:style w:type="paragraph" w:customStyle="1" w:styleId="697C3A404F5B4CF6B39A2307AE5D5C44">
    <w:name w:val="697C3A404F5B4CF6B39A2307AE5D5C44"/>
  </w:style>
  <w:style w:type="paragraph" w:customStyle="1" w:styleId="42F376A5FDE74CECB61F788D1587BD5D">
    <w:name w:val="42F376A5FDE74CECB61F788D1587BD5D"/>
  </w:style>
  <w:style w:type="paragraph" w:customStyle="1" w:styleId="E4F80A12D08840AD851ED47056690029">
    <w:name w:val="E4F80A12D08840AD851ED47056690029"/>
  </w:style>
  <w:style w:type="paragraph" w:customStyle="1" w:styleId="7CE0520E47B3424E8A47199D6267E6FE">
    <w:name w:val="7CE0520E47B3424E8A47199D6267E6FE"/>
  </w:style>
  <w:style w:type="paragraph" w:customStyle="1" w:styleId="32C390622F9F4A388C897AC3D6B7AAE9">
    <w:name w:val="32C390622F9F4A388C897AC3D6B7AAE9"/>
  </w:style>
  <w:style w:type="paragraph" w:customStyle="1" w:styleId="575199BAE2F9491E8C4A0A0C61BBD958">
    <w:name w:val="575199BAE2F9491E8C4A0A0C61BBD958"/>
  </w:style>
  <w:style w:type="paragraph" w:customStyle="1" w:styleId="8F87DA550A9747008A6034AEF8AD68D4">
    <w:name w:val="8F87DA550A9747008A6034AEF8AD68D4"/>
  </w:style>
  <w:style w:type="paragraph" w:customStyle="1" w:styleId="1D07ACA1BEF6428B959C631D8A877527">
    <w:name w:val="1D07ACA1BEF6428B959C631D8A877527"/>
  </w:style>
  <w:style w:type="paragraph" w:customStyle="1" w:styleId="4F383BF7496D4D97B810A69DAFF7A917">
    <w:name w:val="4F383BF7496D4D97B810A69DAFF7A917"/>
  </w:style>
  <w:style w:type="paragraph" w:customStyle="1" w:styleId="00433FD2E57E41F387C9DF5EE2A3F89E">
    <w:name w:val="00433FD2E57E41F387C9DF5EE2A3F89E"/>
  </w:style>
  <w:style w:type="paragraph" w:customStyle="1" w:styleId="CC0732A6E6C24C408D93F0CAE455E26C">
    <w:name w:val="CC0732A6E6C24C408D93F0CAE455E26C"/>
  </w:style>
  <w:style w:type="paragraph" w:customStyle="1" w:styleId="F52583BF292B46088439D80883BAF77D">
    <w:name w:val="F52583BF292B46088439D80883BAF77D"/>
  </w:style>
  <w:style w:type="paragraph" w:customStyle="1" w:styleId="A5564A27B42B43329296B7BEEEAA1BA3">
    <w:name w:val="A5564A27B42B43329296B7BEEEAA1BA3"/>
  </w:style>
  <w:style w:type="paragraph" w:customStyle="1" w:styleId="7F9583DFEBAE4CAF882923C8E52BACA3">
    <w:name w:val="7F9583DFEBAE4CAF882923C8E52BACA3"/>
    <w:rsid w:val="000623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222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angajala</dc:creator>
  <cp:keywords/>
  <dc:description/>
  <cp:lastModifiedBy>vijay kumar angajala</cp:lastModifiedBy>
  <cp:revision>7</cp:revision>
  <dcterms:created xsi:type="dcterms:W3CDTF">2019-12-21T04:40:00Z</dcterms:created>
  <dcterms:modified xsi:type="dcterms:W3CDTF">2019-12-24T21:52:00Z</dcterms:modified>
  <cp:category/>
</cp:coreProperties>
</file>